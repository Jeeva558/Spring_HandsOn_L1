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F8" w:rsidRDefault="006C35F8"/>
    <w:p w:rsidR="006C35F8" w:rsidRDefault="006C35F8">
      <w:r>
        <w:t>Hello World:</w:t>
      </w:r>
    </w:p>
    <w:p w:rsidR="006C35F8" w:rsidRDefault="006C35F8">
      <w:r>
        <w:rPr>
          <w:noProof/>
        </w:rPr>
        <w:drawing>
          <wp:inline distT="0" distB="0" distL="0" distR="0" wp14:anchorId="1AB2B3BF" wp14:editId="0C7C08D7">
            <wp:extent cx="37719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F8" w:rsidRDefault="006C35F8"/>
    <w:p w:rsidR="006C35F8" w:rsidRDefault="006C35F8"/>
    <w:p w:rsidR="00105D36" w:rsidRDefault="00B15585">
      <w:r>
        <w:t>Spring_Basics-A1:</w:t>
      </w:r>
    </w:p>
    <w:p w:rsidR="00B15585" w:rsidRDefault="00B15585"/>
    <w:p w:rsidR="00B15585" w:rsidRDefault="00B15585">
      <w:r>
        <w:rPr>
          <w:noProof/>
        </w:rPr>
        <w:drawing>
          <wp:inline distT="0" distB="0" distL="0" distR="0" wp14:anchorId="3864DED9" wp14:editId="14723168">
            <wp:extent cx="5372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F8" w:rsidRDefault="006C35F8"/>
    <w:p w:rsidR="006C35F8" w:rsidRDefault="006C35F8" w:rsidP="006C35F8">
      <w:r>
        <w:t>Spring_Basics-</w:t>
      </w:r>
      <w:r w:rsidR="00791740">
        <w:t>A1 (</w:t>
      </w:r>
      <w:r>
        <w:t>Annotations):</w:t>
      </w:r>
    </w:p>
    <w:p w:rsidR="00F02712" w:rsidRDefault="00F02712" w:rsidP="006C35F8"/>
    <w:p w:rsidR="00791740" w:rsidRDefault="00791740" w:rsidP="006C35F8">
      <w:r>
        <w:rPr>
          <w:noProof/>
        </w:rPr>
        <w:drawing>
          <wp:inline distT="0" distB="0" distL="0" distR="0" wp14:anchorId="710B2C17" wp14:editId="3D619DDB">
            <wp:extent cx="385762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F5" w:rsidRDefault="009230F5" w:rsidP="006C35F8"/>
    <w:p w:rsidR="009230F5" w:rsidRDefault="009230F5" w:rsidP="006C35F8">
      <w:pPr>
        <w:rPr>
          <w:sz w:val="23"/>
          <w:szCs w:val="23"/>
        </w:rPr>
      </w:pPr>
      <w:r>
        <w:rPr>
          <w:sz w:val="23"/>
          <w:szCs w:val="23"/>
        </w:rPr>
        <w:lastRenderedPageBreak/>
        <w:t>Dependency Injection and Inversion of Control</w:t>
      </w:r>
    </w:p>
    <w:p w:rsidR="00692E03" w:rsidRDefault="00692E03" w:rsidP="00692E03">
      <w:pPr>
        <w:rPr>
          <w:sz w:val="23"/>
          <w:szCs w:val="23"/>
        </w:rPr>
      </w:pPr>
      <w:r>
        <w:rPr>
          <w:sz w:val="23"/>
          <w:szCs w:val="23"/>
        </w:rPr>
        <w:t>Assignment 1:</w:t>
      </w:r>
    </w:p>
    <w:p w:rsidR="006F67AA" w:rsidRDefault="006F67AA" w:rsidP="006C35F8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296B9677" wp14:editId="76D1AC25">
            <wp:extent cx="23907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6F67AA" w:rsidRDefault="006F67AA" w:rsidP="006C35F8">
      <w:pPr>
        <w:rPr>
          <w:sz w:val="23"/>
          <w:szCs w:val="23"/>
        </w:rPr>
      </w:pPr>
    </w:p>
    <w:p w:rsidR="009230F5" w:rsidRDefault="00692E03" w:rsidP="006C35F8">
      <w:p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>Assignment 2</w:t>
      </w:r>
      <w:r w:rsidR="009230F5">
        <w:rPr>
          <w:sz w:val="23"/>
          <w:szCs w:val="23"/>
        </w:rPr>
        <w:t>:</w:t>
      </w:r>
    </w:p>
    <w:p w:rsidR="00F15640" w:rsidRDefault="00692E03" w:rsidP="006C35F8">
      <w:r>
        <w:rPr>
          <w:noProof/>
        </w:rPr>
        <w:drawing>
          <wp:inline distT="0" distB="0" distL="0" distR="0" wp14:anchorId="25FB143E" wp14:editId="57878794">
            <wp:extent cx="337185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40" w:rsidRDefault="00791740" w:rsidP="006C35F8"/>
    <w:p w:rsidR="006C35F8" w:rsidRDefault="006C35F8"/>
    <w:p w:rsidR="006C35F8" w:rsidRDefault="006C35F8"/>
    <w:p w:rsidR="006C35F8" w:rsidRDefault="006C35F8"/>
    <w:sectPr w:rsidR="006C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85"/>
    <w:rsid w:val="00105D36"/>
    <w:rsid w:val="00692E03"/>
    <w:rsid w:val="006C35F8"/>
    <w:rsid w:val="006F67AA"/>
    <w:rsid w:val="00791740"/>
    <w:rsid w:val="009230F5"/>
    <w:rsid w:val="00B15585"/>
    <w:rsid w:val="00F02712"/>
    <w:rsid w:val="00F1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72566-61A1-4027-A945-21366D23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C033999D.dotm</Template>
  <TotalTime>123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Jeeva</dc:creator>
  <cp:keywords/>
  <dc:description/>
  <cp:lastModifiedBy>Selvam, Jeeva</cp:lastModifiedBy>
  <cp:revision>9</cp:revision>
  <dcterms:created xsi:type="dcterms:W3CDTF">2019-02-19T10:29:00Z</dcterms:created>
  <dcterms:modified xsi:type="dcterms:W3CDTF">2019-02-20T12:22:00Z</dcterms:modified>
</cp:coreProperties>
</file>